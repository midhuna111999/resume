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2A3791B2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0DD0EF47" w14:textId="45555AEF" w:rsidR="001B2ABD" w:rsidRDefault="00820799" w:rsidP="001B2ABD">
            <w:pPr>
              <w:tabs>
                <w:tab w:val="left" w:pos="990"/>
              </w:tabs>
              <w:jc w:val="center"/>
            </w:pPr>
            <w:r w:rsidRPr="00820799">
              <w:rPr>
                <w:noProof/>
              </w:rPr>
              <w:drawing>
                <wp:inline distT="0" distB="0" distL="0" distR="0" wp14:anchorId="6525CC4A" wp14:editId="2A9E5801">
                  <wp:extent cx="2056130" cy="2270760"/>
                  <wp:effectExtent l="0" t="0" r="127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6130" cy="2270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3782E3E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1D719A42" w14:textId="7B82DDD1" w:rsidR="001B2ABD" w:rsidRDefault="00820799" w:rsidP="00777966">
            <w:pPr>
              <w:pStyle w:val="Title"/>
            </w:pPr>
            <w:r>
              <w:t>midhuna ap</w:t>
            </w:r>
          </w:p>
        </w:tc>
      </w:tr>
      <w:tr w:rsidR="001B2ABD" w14:paraId="6294BFA8" w14:textId="77777777" w:rsidTr="001B2ABD">
        <w:tc>
          <w:tcPr>
            <w:tcW w:w="3600" w:type="dxa"/>
          </w:tcPr>
          <w:p w14:paraId="1195BCFE" w14:textId="62001A40" w:rsidR="00036450" w:rsidRDefault="00036450" w:rsidP="009260CD"/>
          <w:p w14:paraId="3880251B" w14:textId="3A5D3CEF" w:rsidR="00036450" w:rsidRPr="002C4BB9" w:rsidRDefault="002C4BB9" w:rsidP="00036450">
            <w:pPr>
              <w:rPr>
                <w:b/>
                <w:bCs/>
                <w:color w:val="0070C0"/>
                <w:sz w:val="24"/>
                <w:szCs w:val="24"/>
              </w:rPr>
            </w:pPr>
            <w:r w:rsidRPr="002C4BB9">
              <w:rPr>
                <w:b/>
                <w:bCs/>
                <w:color w:val="0070C0"/>
                <w:sz w:val="24"/>
                <w:szCs w:val="24"/>
              </w:rPr>
              <w:t>PROFILE</w:t>
            </w:r>
          </w:p>
          <w:p w14:paraId="25F782E1" w14:textId="2364B45A" w:rsidR="002C4BB9" w:rsidRDefault="002C4BB9" w:rsidP="00036450"/>
          <w:p w14:paraId="6967A687" w14:textId="121B6A15" w:rsidR="002C4BB9" w:rsidRDefault="002C4BB9" w:rsidP="00036450">
            <w:r>
              <w:t>MIDHUNA AP</w:t>
            </w:r>
          </w:p>
          <w:p w14:paraId="40C15569" w14:textId="6BABA66A" w:rsidR="002C4BB9" w:rsidRDefault="002C4BB9" w:rsidP="00036450">
            <w:r>
              <w:t>AMBATTU (H)</w:t>
            </w:r>
          </w:p>
          <w:p w14:paraId="331C25D9" w14:textId="5CD1D7A5" w:rsidR="002C4BB9" w:rsidRDefault="002C4BB9" w:rsidP="00036450">
            <w:proofErr w:type="spellStart"/>
            <w:proofErr w:type="gramStart"/>
            <w:r>
              <w:t>Aluva,Ernakulam</w:t>
            </w:r>
            <w:proofErr w:type="gramEnd"/>
            <w:r>
              <w:t>,kochi,kerala</w:t>
            </w:r>
            <w:proofErr w:type="spellEnd"/>
          </w:p>
          <w:p w14:paraId="794AC2B5" w14:textId="3A29C96B" w:rsidR="002C4BB9" w:rsidRDefault="002C4BB9" w:rsidP="00036450">
            <w:r>
              <w:t>Pincode-698574</w:t>
            </w:r>
          </w:p>
          <w:sdt>
            <w:sdtPr>
              <w:id w:val="-1954003311"/>
              <w:placeholder>
                <w:docPart w:val="C5590BA459534B0FB14DECCC9A97E633"/>
              </w:placeholder>
              <w:temporary/>
              <w:showingPlcHdr/>
              <w15:appearance w15:val="hidden"/>
            </w:sdtPr>
            <w:sdtEndPr/>
            <w:sdtContent>
              <w:p w14:paraId="271C4591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53D6E38759914E6FB340C46EB2274990"/>
              </w:placeholder>
              <w:temporary/>
              <w:showingPlcHdr/>
              <w15:appearance w15:val="hidden"/>
            </w:sdtPr>
            <w:sdtEndPr/>
            <w:sdtContent>
              <w:p w14:paraId="02A58D78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2430D424" w14:textId="79004BE8" w:rsidR="004D3011" w:rsidRDefault="00777966" w:rsidP="004D3011">
            <w:r>
              <w:t>6789451230</w:t>
            </w:r>
          </w:p>
          <w:p w14:paraId="00472E9E" w14:textId="77777777" w:rsidR="004D3011" w:rsidRPr="004D3011" w:rsidRDefault="004D3011" w:rsidP="004D3011"/>
          <w:sdt>
            <w:sdtPr>
              <w:id w:val="67859272"/>
              <w:placeholder>
                <w:docPart w:val="431782B784114DD7AEFCA39ECD8CB127"/>
              </w:placeholder>
              <w:temporary/>
              <w:showingPlcHdr/>
              <w15:appearance w15:val="hidden"/>
            </w:sdtPr>
            <w:sdtEndPr/>
            <w:sdtContent>
              <w:p w14:paraId="45D41D18" w14:textId="77777777" w:rsidR="004D3011" w:rsidRDefault="004D3011" w:rsidP="004D3011">
                <w:r w:rsidRPr="004D3011">
                  <w:t>WEBSITE:</w:t>
                </w:r>
              </w:p>
            </w:sdtContent>
          </w:sdt>
          <w:p w14:paraId="756CF650" w14:textId="13C5433C" w:rsidR="004D3011" w:rsidRDefault="002C4BB9" w:rsidP="004D3011">
            <w:r>
              <w:t>www.m</w:t>
            </w:r>
            <w:r w:rsidR="00777966">
              <w:t>idhu</w:t>
            </w:r>
            <w:r>
              <w:t>98secret.com</w:t>
            </w:r>
          </w:p>
          <w:p w14:paraId="7032460F" w14:textId="77777777" w:rsidR="004D3011" w:rsidRDefault="004D3011" w:rsidP="004D3011"/>
          <w:sdt>
            <w:sdtPr>
              <w:id w:val="-240260293"/>
              <w:placeholder>
                <w:docPart w:val="277AE5E0C606455BBD02421C7E7811FD"/>
              </w:placeholder>
              <w:temporary/>
              <w:showingPlcHdr/>
              <w15:appearance w15:val="hidden"/>
            </w:sdtPr>
            <w:sdtEndPr/>
            <w:sdtContent>
              <w:p w14:paraId="53B695F9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1EA45A49" w14:textId="399D48D6" w:rsidR="00036450" w:rsidRPr="00E4381A" w:rsidRDefault="002C4BB9" w:rsidP="004D3011">
            <w:pPr>
              <w:rPr>
                <w:rStyle w:val="Hyperlink"/>
              </w:rPr>
            </w:pPr>
            <w:r>
              <w:t>midhunaap@gmail.com</w:t>
            </w:r>
          </w:p>
          <w:sdt>
            <w:sdtPr>
              <w:id w:val="-1444214663"/>
              <w:placeholder>
                <w:docPart w:val="3DF24B19480E4118B147F2C0152E59FE"/>
              </w:placeholder>
              <w:temporary/>
              <w:showingPlcHdr/>
              <w15:appearance w15:val="hidden"/>
            </w:sdtPr>
            <w:sdtEndPr/>
            <w:sdtContent>
              <w:p w14:paraId="22285A6B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012181AF" w14:textId="690D13E0" w:rsidR="004D3011" w:rsidRDefault="002C4BB9" w:rsidP="004D3011">
            <w:proofErr w:type="spellStart"/>
            <w:r>
              <w:t>stiching</w:t>
            </w:r>
            <w:proofErr w:type="spellEnd"/>
          </w:p>
          <w:p w14:paraId="7D78BCA2" w14:textId="5B16854D" w:rsidR="004D3011" w:rsidRDefault="002C4BB9" w:rsidP="004D3011">
            <w:r>
              <w:t>drawing</w:t>
            </w:r>
          </w:p>
          <w:p w14:paraId="1BE99D8C" w14:textId="581FD15B" w:rsidR="004D3011" w:rsidRDefault="002C4BB9" w:rsidP="004D3011">
            <w:r>
              <w:t>singing</w:t>
            </w:r>
          </w:p>
          <w:p w14:paraId="6C4DCB43" w14:textId="4A89B499" w:rsidR="004D3011" w:rsidRPr="004D3011" w:rsidRDefault="002C4BB9" w:rsidP="004D3011">
            <w:r>
              <w:t>dancing</w:t>
            </w:r>
          </w:p>
        </w:tc>
        <w:tc>
          <w:tcPr>
            <w:tcW w:w="720" w:type="dxa"/>
          </w:tcPr>
          <w:p w14:paraId="7F7BCD83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F420356BF326466A90BCAFEB520AA5B2"/>
              </w:placeholder>
              <w:temporary/>
              <w:showingPlcHdr/>
              <w15:appearance w15:val="hidden"/>
            </w:sdtPr>
            <w:sdtEndPr/>
            <w:sdtContent>
              <w:p w14:paraId="4B880450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139EAA71" w14:textId="2C8F6BB0" w:rsidR="00820799" w:rsidRPr="00777966" w:rsidRDefault="00777966" w:rsidP="00820799">
            <w:pPr>
              <w:rPr>
                <w:b/>
                <w:bCs/>
              </w:rPr>
            </w:pPr>
            <w:r w:rsidRPr="00777966">
              <w:rPr>
                <w:b/>
                <w:bCs/>
              </w:rPr>
              <w:t>HOLY GHOST CONVENT GIRLS HIGHER SECONDARY SCHOOL</w:t>
            </w:r>
          </w:p>
          <w:p w14:paraId="4912F3E7" w14:textId="7723B4DD" w:rsidR="00777966" w:rsidRDefault="00777966" w:rsidP="00820799">
            <w:r>
              <w:t>THOTTAKKATTUKARA ALUVA-1</w:t>
            </w:r>
          </w:p>
          <w:p w14:paraId="6485C928" w14:textId="22759492" w:rsidR="00777966" w:rsidRPr="00820799" w:rsidRDefault="00777966" w:rsidP="00820799">
            <w:r>
              <w:t>2003-2015</w:t>
            </w:r>
          </w:p>
          <w:p w14:paraId="12E9C8EF" w14:textId="2C9F9745" w:rsidR="00036450" w:rsidRDefault="00777966" w:rsidP="00036450">
            <w:proofErr w:type="gramStart"/>
            <w:r>
              <w:t>NSS,RED</w:t>
            </w:r>
            <w:proofErr w:type="gramEnd"/>
            <w:r>
              <w:t xml:space="preserve"> CROSS.NATURE CLUB</w:t>
            </w:r>
          </w:p>
          <w:p w14:paraId="2DCE4660" w14:textId="40308276" w:rsidR="00036450" w:rsidRDefault="00777966" w:rsidP="00B359E4">
            <w:pPr>
              <w:pStyle w:val="Heading4"/>
            </w:pPr>
            <w:r>
              <w:t>SNV SANSCRIT SCHOOL</w:t>
            </w:r>
          </w:p>
          <w:p w14:paraId="5D6EAAA3" w14:textId="76515C50" w:rsidR="00036450" w:rsidRDefault="00777966" w:rsidP="00777966">
            <w:r>
              <w:t xml:space="preserve">NORTH PARAVUR </w:t>
            </w:r>
          </w:p>
          <w:p w14:paraId="2A4F704F" w14:textId="017B0996" w:rsidR="00777966" w:rsidRDefault="00777966" w:rsidP="00777966">
            <w:r>
              <w:t>2015-2017</w:t>
            </w:r>
          </w:p>
          <w:p w14:paraId="470BB9AB" w14:textId="04FF41E8" w:rsidR="00777966" w:rsidRPr="00777966" w:rsidRDefault="00777966" w:rsidP="00777966">
            <w:pPr>
              <w:rPr>
                <w:b/>
                <w:bCs/>
              </w:rPr>
            </w:pPr>
            <w:r w:rsidRPr="00777966">
              <w:rPr>
                <w:b/>
                <w:bCs/>
              </w:rPr>
              <w:t>SNGIST-INTEGRATED MCA</w:t>
            </w:r>
          </w:p>
          <w:p w14:paraId="6EE45933" w14:textId="493EFE86" w:rsidR="00777966" w:rsidRPr="00B359E4" w:rsidRDefault="00777966" w:rsidP="00777966">
            <w:r>
              <w:t xml:space="preserve">NORTH </w:t>
            </w:r>
            <w:proofErr w:type="gramStart"/>
            <w:r>
              <w:t>PARAVUR,MANJALI</w:t>
            </w:r>
            <w:proofErr w:type="gramEnd"/>
          </w:p>
          <w:p w14:paraId="79952047" w14:textId="22C9865C" w:rsidR="00036450" w:rsidRDefault="00777966" w:rsidP="00036450">
            <w:r>
              <w:t>2017-2022</w:t>
            </w:r>
          </w:p>
          <w:sdt>
            <w:sdtPr>
              <w:id w:val="1001553383"/>
              <w:placeholder>
                <w:docPart w:val="1EB9D626775D49478DF85AF06AD26979"/>
              </w:placeholder>
              <w:temporary/>
              <w:showingPlcHdr/>
              <w15:appearance w15:val="hidden"/>
            </w:sdtPr>
            <w:sdtEndPr/>
            <w:sdtContent>
              <w:p w14:paraId="690447AA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643E38F8" w14:textId="75AEC5A5" w:rsidR="00036450" w:rsidRDefault="00777966" w:rsidP="00B359E4">
            <w:pPr>
              <w:pStyle w:val="Heading4"/>
              <w:rPr>
                <w:bCs/>
              </w:rPr>
            </w:pPr>
            <w:r>
              <w:t>GLOBAL inst.</w:t>
            </w:r>
            <w:r w:rsidR="00036450">
              <w:t xml:space="preserve"> </w:t>
            </w:r>
            <w:r w:rsidR="00036450" w:rsidRPr="00036450">
              <w:t xml:space="preserve"> </w:t>
            </w:r>
          </w:p>
          <w:p w14:paraId="4054A3F6" w14:textId="58DF96F9" w:rsidR="004D3011" w:rsidRPr="00777966" w:rsidRDefault="00777966" w:rsidP="00777966">
            <w:pPr>
              <w:pStyle w:val="Date"/>
              <w:rPr>
                <w:i/>
                <w:iCs/>
              </w:rPr>
            </w:pPr>
            <w:r w:rsidRPr="00777966">
              <w:rPr>
                <w:i/>
                <w:iCs/>
              </w:rPr>
              <w:t>2023-2024</w:t>
            </w:r>
          </w:p>
          <w:p w14:paraId="7AF0A3B7" w14:textId="16174D0F" w:rsidR="004D3011" w:rsidRDefault="00777966" w:rsidP="00777966">
            <w:pPr>
              <w:pStyle w:val="Heading4"/>
            </w:pPr>
            <w:r>
              <w:t>HAPAAL inst.</w:t>
            </w:r>
            <w:r w:rsidR="004D3011" w:rsidRPr="004D3011">
              <w:t xml:space="preserve"> </w:t>
            </w:r>
          </w:p>
          <w:p w14:paraId="4187ABF7" w14:textId="65E6EBEA" w:rsidR="004D3011" w:rsidRPr="00777966" w:rsidRDefault="00777966" w:rsidP="00036450">
            <w:pPr>
              <w:rPr>
                <w:i/>
                <w:iCs/>
              </w:rPr>
            </w:pPr>
            <w:r w:rsidRPr="00777966">
              <w:rPr>
                <w:i/>
                <w:iCs/>
              </w:rPr>
              <w:t>2024-2025</w:t>
            </w:r>
            <w:r w:rsidR="00036450" w:rsidRPr="00777966">
              <w:rPr>
                <w:i/>
                <w:iCs/>
              </w:rPr>
              <w:t xml:space="preserve"> </w:t>
            </w:r>
          </w:p>
          <w:p w14:paraId="0CDCF36F" w14:textId="4AC1FEEE" w:rsidR="004D3011" w:rsidRPr="004D3011" w:rsidRDefault="00777966" w:rsidP="00B359E4">
            <w:pPr>
              <w:pStyle w:val="Heading4"/>
              <w:rPr>
                <w:bCs/>
              </w:rPr>
            </w:pPr>
            <w:r>
              <w:t>AMPLE inst.</w:t>
            </w:r>
            <w:r w:rsidR="004D3011" w:rsidRPr="004D3011">
              <w:t xml:space="preserve">  </w:t>
            </w:r>
          </w:p>
          <w:p w14:paraId="13738E7E" w14:textId="399000C7" w:rsidR="004D3011" w:rsidRPr="00777966" w:rsidRDefault="00777966" w:rsidP="00B359E4">
            <w:pPr>
              <w:pStyle w:val="Date"/>
              <w:rPr>
                <w:i/>
                <w:iCs/>
              </w:rPr>
            </w:pPr>
            <w:r w:rsidRPr="00777966">
              <w:rPr>
                <w:i/>
                <w:iCs/>
              </w:rPr>
              <w:t>2025-2026</w:t>
            </w:r>
          </w:p>
          <w:p w14:paraId="532E2ED8" w14:textId="33BC48F8" w:rsidR="004D3011" w:rsidRPr="004D3011" w:rsidRDefault="00036450" w:rsidP="004D3011">
            <w:r w:rsidRPr="004D3011">
              <w:t xml:space="preserve"> </w:t>
            </w:r>
          </w:p>
          <w:p w14:paraId="2DC801B7" w14:textId="77777777" w:rsidR="004D3011" w:rsidRDefault="004D3011" w:rsidP="00036450"/>
          <w:sdt>
            <w:sdtPr>
              <w:id w:val="1669594239"/>
              <w:placeholder>
                <w:docPart w:val="1F0387735675447FB7E3A376A8E43577"/>
              </w:placeholder>
              <w:temporary/>
              <w:showingPlcHdr/>
              <w15:appearance w15:val="hidden"/>
            </w:sdtPr>
            <w:sdtEndPr/>
            <w:sdtContent>
              <w:p w14:paraId="6CF69CE0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4BED1D95" w14:textId="77777777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0D3FEDD8" wp14:editId="689433A2">
                  <wp:extent cx="3756660" cy="12573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</w:tbl>
    <w:p w14:paraId="7F898AC3" w14:textId="77777777" w:rsidR="0043117B" w:rsidRDefault="000A72EB" w:rsidP="000C45FF">
      <w:pPr>
        <w:tabs>
          <w:tab w:val="left" w:pos="990"/>
        </w:tabs>
      </w:pPr>
    </w:p>
    <w:sectPr w:rsidR="0043117B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FA7D4" w14:textId="77777777" w:rsidR="000A72EB" w:rsidRDefault="000A72EB" w:rsidP="000C45FF">
      <w:r>
        <w:separator/>
      </w:r>
    </w:p>
  </w:endnote>
  <w:endnote w:type="continuationSeparator" w:id="0">
    <w:p w14:paraId="5C2590D6" w14:textId="77777777" w:rsidR="000A72EB" w:rsidRDefault="000A72EB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6B7C4" w14:textId="77777777" w:rsidR="000A72EB" w:rsidRDefault="000A72EB" w:rsidP="000C45FF">
      <w:r>
        <w:separator/>
      </w:r>
    </w:p>
  </w:footnote>
  <w:footnote w:type="continuationSeparator" w:id="0">
    <w:p w14:paraId="5B98436E" w14:textId="77777777" w:rsidR="000A72EB" w:rsidRDefault="000A72EB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C0DE1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A9E0203" wp14:editId="2ABFFC37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799"/>
    <w:rsid w:val="00036450"/>
    <w:rsid w:val="00094499"/>
    <w:rsid w:val="000A72EB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C4BB9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775E1"/>
    <w:rsid w:val="00777966"/>
    <w:rsid w:val="007867A0"/>
    <w:rsid w:val="007927F5"/>
    <w:rsid w:val="00802CA0"/>
    <w:rsid w:val="00820799"/>
    <w:rsid w:val="009260CD"/>
    <w:rsid w:val="00952C25"/>
    <w:rsid w:val="00A2118D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F48D6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dhuna\AppData\Local\Microsoft\Office\16.0\DTS\en-US%7b79B1220E-8EE7-4188-BAC5-D1E1EA90F201%7d\%7bE6D492EE-0DE6-415E-A5F6-3BCD805573D4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Skill #5</c:v>
                </c:pt>
                <c:pt idx="1">
                  <c:v>Skill #4</c:v>
                </c:pt>
                <c:pt idx="2">
                  <c:v>Skill #3</c:v>
                </c:pt>
                <c:pt idx="3">
                  <c:v>Skill #2</c:v>
                </c:pt>
                <c:pt idx="4">
                  <c:v>Skill #1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1</c:v>
                </c:pt>
                <c:pt idx="2">
                  <c:v>0.25</c:v>
                </c:pt>
                <c:pt idx="3">
                  <c:v>0.75</c:v>
                </c:pt>
                <c:pt idx="4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5590BA459534B0FB14DECCC9A97E6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BA8D0C-AC76-426F-B846-3DE915838C00}"/>
      </w:docPartPr>
      <w:docPartBody>
        <w:p w:rsidR="00000000" w:rsidRDefault="00322E46">
          <w:pPr>
            <w:pStyle w:val="C5590BA459534B0FB14DECCC9A97E633"/>
          </w:pPr>
          <w:r w:rsidRPr="00CB0055">
            <w:t>Contact</w:t>
          </w:r>
        </w:p>
      </w:docPartBody>
    </w:docPart>
    <w:docPart>
      <w:docPartPr>
        <w:name w:val="53D6E38759914E6FB340C46EB2274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730924-8FC4-4216-AFB7-2C0C6167AE71}"/>
      </w:docPartPr>
      <w:docPartBody>
        <w:p w:rsidR="00000000" w:rsidRDefault="00322E46">
          <w:pPr>
            <w:pStyle w:val="53D6E38759914E6FB340C46EB2274990"/>
          </w:pPr>
          <w:r w:rsidRPr="004D3011">
            <w:t>PHONE:</w:t>
          </w:r>
        </w:p>
      </w:docPartBody>
    </w:docPart>
    <w:docPart>
      <w:docPartPr>
        <w:name w:val="431782B784114DD7AEFCA39ECD8CB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A0D92D-61CA-4D2F-AD1E-990A3C524EBF}"/>
      </w:docPartPr>
      <w:docPartBody>
        <w:p w:rsidR="00000000" w:rsidRDefault="00322E46">
          <w:pPr>
            <w:pStyle w:val="431782B784114DD7AEFCA39ECD8CB127"/>
          </w:pPr>
          <w:r w:rsidRPr="004D3011">
            <w:t>WEBSITE:</w:t>
          </w:r>
        </w:p>
      </w:docPartBody>
    </w:docPart>
    <w:docPart>
      <w:docPartPr>
        <w:name w:val="277AE5E0C606455BBD02421C7E7811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4B0C63-3DE9-4AB3-B799-7ABE8242B210}"/>
      </w:docPartPr>
      <w:docPartBody>
        <w:p w:rsidR="00000000" w:rsidRDefault="00322E46">
          <w:pPr>
            <w:pStyle w:val="277AE5E0C606455BBD02421C7E7811FD"/>
          </w:pPr>
          <w:r w:rsidRPr="004D3011">
            <w:t>EMAIL:</w:t>
          </w:r>
        </w:p>
      </w:docPartBody>
    </w:docPart>
    <w:docPart>
      <w:docPartPr>
        <w:name w:val="3DF24B19480E4118B147F2C0152E5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50E331-AC86-4CE6-B2BE-DA9D6B6F2674}"/>
      </w:docPartPr>
      <w:docPartBody>
        <w:p w:rsidR="00000000" w:rsidRDefault="00322E46">
          <w:pPr>
            <w:pStyle w:val="3DF24B19480E4118B147F2C0152E59FE"/>
          </w:pPr>
          <w:r w:rsidRPr="00CB0055">
            <w:t>Hobbies</w:t>
          </w:r>
        </w:p>
      </w:docPartBody>
    </w:docPart>
    <w:docPart>
      <w:docPartPr>
        <w:name w:val="F420356BF326466A90BCAFEB520AA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0E16E0-3347-4864-B8C0-578DAF74A2F3}"/>
      </w:docPartPr>
      <w:docPartBody>
        <w:p w:rsidR="00000000" w:rsidRDefault="00322E46">
          <w:pPr>
            <w:pStyle w:val="F420356BF326466A90BCAFEB520AA5B2"/>
          </w:pPr>
          <w:r w:rsidRPr="00036450">
            <w:t>EDUCATION</w:t>
          </w:r>
        </w:p>
      </w:docPartBody>
    </w:docPart>
    <w:docPart>
      <w:docPartPr>
        <w:name w:val="1EB9D626775D49478DF85AF06AD269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A487B3-235B-47D7-B377-98D9BCBBF594}"/>
      </w:docPartPr>
      <w:docPartBody>
        <w:p w:rsidR="00000000" w:rsidRDefault="00322E46">
          <w:pPr>
            <w:pStyle w:val="1EB9D626775D49478DF85AF06AD26979"/>
          </w:pPr>
          <w:r w:rsidRPr="00036450">
            <w:t>WORK EXPERIENCE</w:t>
          </w:r>
        </w:p>
      </w:docPartBody>
    </w:docPart>
    <w:docPart>
      <w:docPartPr>
        <w:name w:val="1F0387735675447FB7E3A376A8E4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1CD2D3-36F9-4BEF-A9D1-E9738BE8A45A}"/>
      </w:docPartPr>
      <w:docPartBody>
        <w:p w:rsidR="00000000" w:rsidRDefault="00322E46">
          <w:pPr>
            <w:pStyle w:val="1F0387735675447FB7E3A376A8E43577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E46"/>
    <w:rsid w:val="0032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8A029841D443868C572867538FCE90">
    <w:name w:val="758A029841D443868C572867538FCE90"/>
  </w:style>
  <w:style w:type="paragraph" w:customStyle="1" w:styleId="22635413B0DA4079A058995BA5F41C80">
    <w:name w:val="22635413B0DA4079A058995BA5F41C80"/>
  </w:style>
  <w:style w:type="paragraph" w:customStyle="1" w:styleId="31C8C22166D34C3EAD75706ED0D0D28D">
    <w:name w:val="31C8C22166D34C3EAD75706ED0D0D28D"/>
  </w:style>
  <w:style w:type="paragraph" w:customStyle="1" w:styleId="F53985D55BB5489482BC9F99EAFC43C0">
    <w:name w:val="F53985D55BB5489482BC9F99EAFC43C0"/>
  </w:style>
  <w:style w:type="paragraph" w:customStyle="1" w:styleId="C5590BA459534B0FB14DECCC9A97E633">
    <w:name w:val="C5590BA459534B0FB14DECCC9A97E633"/>
  </w:style>
  <w:style w:type="paragraph" w:customStyle="1" w:styleId="53D6E38759914E6FB340C46EB2274990">
    <w:name w:val="53D6E38759914E6FB340C46EB2274990"/>
  </w:style>
  <w:style w:type="paragraph" w:customStyle="1" w:styleId="17197844571341998AE3410489BFC512">
    <w:name w:val="17197844571341998AE3410489BFC512"/>
  </w:style>
  <w:style w:type="paragraph" w:customStyle="1" w:styleId="431782B784114DD7AEFCA39ECD8CB127">
    <w:name w:val="431782B784114DD7AEFCA39ECD8CB127"/>
  </w:style>
  <w:style w:type="paragraph" w:customStyle="1" w:styleId="B0F1E6E83F074BA1BF6486E413D0CB1E">
    <w:name w:val="B0F1E6E83F074BA1BF6486E413D0CB1E"/>
  </w:style>
  <w:style w:type="paragraph" w:customStyle="1" w:styleId="277AE5E0C606455BBD02421C7E7811FD">
    <w:name w:val="277AE5E0C606455BBD02421C7E7811FD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95BC6485DC944B8FB0ECA302CB88ABA4">
    <w:name w:val="95BC6485DC944B8FB0ECA302CB88ABA4"/>
  </w:style>
  <w:style w:type="paragraph" w:customStyle="1" w:styleId="3DF24B19480E4118B147F2C0152E59FE">
    <w:name w:val="3DF24B19480E4118B147F2C0152E59FE"/>
  </w:style>
  <w:style w:type="paragraph" w:customStyle="1" w:styleId="E507563B9D4B49948794DCC3C717EA7E">
    <w:name w:val="E507563B9D4B49948794DCC3C717EA7E"/>
  </w:style>
  <w:style w:type="paragraph" w:customStyle="1" w:styleId="74D794F9D7AB45A3AF42C6591A66ECC1">
    <w:name w:val="74D794F9D7AB45A3AF42C6591A66ECC1"/>
  </w:style>
  <w:style w:type="paragraph" w:customStyle="1" w:styleId="8C0AB37A16744404B3BC76DDF9001F00">
    <w:name w:val="8C0AB37A16744404B3BC76DDF9001F00"/>
  </w:style>
  <w:style w:type="paragraph" w:customStyle="1" w:styleId="2608DB0024A44D1CB0C387AAE038837F">
    <w:name w:val="2608DB0024A44D1CB0C387AAE038837F"/>
  </w:style>
  <w:style w:type="paragraph" w:customStyle="1" w:styleId="F420356BF326466A90BCAFEB520AA5B2">
    <w:name w:val="F420356BF326466A90BCAFEB520AA5B2"/>
  </w:style>
  <w:style w:type="paragraph" w:customStyle="1" w:styleId="B2DBECABD570463FA092D17731369BA1">
    <w:name w:val="B2DBECABD570463FA092D17731369BA1"/>
  </w:style>
  <w:style w:type="paragraph" w:customStyle="1" w:styleId="C75FBC542D224295A507DD9018145FCD">
    <w:name w:val="C75FBC542D224295A507DD9018145FCD"/>
  </w:style>
  <w:style w:type="paragraph" w:customStyle="1" w:styleId="1EB4E8AFBAA34E4D9648A4F2C1863341">
    <w:name w:val="1EB4E8AFBAA34E4D9648A4F2C1863341"/>
  </w:style>
  <w:style w:type="paragraph" w:customStyle="1" w:styleId="0676D1D3FFF14232BBA9F5E4532E4C7B">
    <w:name w:val="0676D1D3FFF14232BBA9F5E4532E4C7B"/>
  </w:style>
  <w:style w:type="paragraph" w:customStyle="1" w:styleId="1D14B8618ABC4232B685F836DA5FF168">
    <w:name w:val="1D14B8618ABC4232B685F836DA5FF168"/>
  </w:style>
  <w:style w:type="paragraph" w:customStyle="1" w:styleId="C678A8424A644733B3C99ECDC718F8B3">
    <w:name w:val="C678A8424A644733B3C99ECDC718F8B3"/>
  </w:style>
  <w:style w:type="paragraph" w:customStyle="1" w:styleId="DD67E711B99C4B2D82E8B678D28B2765">
    <w:name w:val="DD67E711B99C4B2D82E8B678D28B2765"/>
  </w:style>
  <w:style w:type="paragraph" w:customStyle="1" w:styleId="1EB9D626775D49478DF85AF06AD26979">
    <w:name w:val="1EB9D626775D49478DF85AF06AD26979"/>
  </w:style>
  <w:style w:type="paragraph" w:customStyle="1" w:styleId="BB2D6D5B1625456AB742DEC0DE85225E">
    <w:name w:val="BB2D6D5B1625456AB742DEC0DE85225E"/>
  </w:style>
  <w:style w:type="paragraph" w:customStyle="1" w:styleId="9A78EB0DA82848D580625BD3B1E98121">
    <w:name w:val="9A78EB0DA82848D580625BD3B1E98121"/>
  </w:style>
  <w:style w:type="paragraph" w:customStyle="1" w:styleId="3757D7C5492C4696AD1742C53F659774">
    <w:name w:val="3757D7C5492C4696AD1742C53F659774"/>
  </w:style>
  <w:style w:type="paragraph" w:customStyle="1" w:styleId="2DCBF75D3B3E417C9E2A6731540E0AE7">
    <w:name w:val="2DCBF75D3B3E417C9E2A6731540E0AE7"/>
  </w:style>
  <w:style w:type="paragraph" w:customStyle="1" w:styleId="96C0414D1AB24F4B815E94FC1CD4093F">
    <w:name w:val="96C0414D1AB24F4B815E94FC1CD4093F"/>
  </w:style>
  <w:style w:type="paragraph" w:customStyle="1" w:styleId="433B501D644A4EB1875988065D60C9A4">
    <w:name w:val="433B501D644A4EB1875988065D60C9A4"/>
  </w:style>
  <w:style w:type="paragraph" w:customStyle="1" w:styleId="1DBF469B459348348EE53166EA8021C7">
    <w:name w:val="1DBF469B459348348EE53166EA8021C7"/>
  </w:style>
  <w:style w:type="paragraph" w:customStyle="1" w:styleId="FC2155877796428CA9BB4D507DCD3004">
    <w:name w:val="FC2155877796428CA9BB4D507DCD3004"/>
  </w:style>
  <w:style w:type="paragraph" w:customStyle="1" w:styleId="FBF18367F06F428B8862D3049FD5E04C">
    <w:name w:val="FBF18367F06F428B8862D3049FD5E04C"/>
  </w:style>
  <w:style w:type="paragraph" w:customStyle="1" w:styleId="29165B77E3664357AD71E35E23CAE3FD">
    <w:name w:val="29165B77E3664357AD71E35E23CAE3FD"/>
  </w:style>
  <w:style w:type="paragraph" w:customStyle="1" w:styleId="1C63E9E7C30F46D6896ECD1233AD8A62">
    <w:name w:val="1C63E9E7C30F46D6896ECD1233AD8A62"/>
  </w:style>
  <w:style w:type="paragraph" w:customStyle="1" w:styleId="C48771B510E244EAAA860AFE3951F2B6">
    <w:name w:val="C48771B510E244EAAA860AFE3951F2B6"/>
  </w:style>
  <w:style w:type="paragraph" w:customStyle="1" w:styleId="427C7B3A3081410A95B24B600680B9FA">
    <w:name w:val="427C7B3A3081410A95B24B600680B9FA"/>
  </w:style>
  <w:style w:type="paragraph" w:customStyle="1" w:styleId="D47B8311A0D141268C8D8EF74B9C3A2C">
    <w:name w:val="D47B8311A0D141268C8D8EF74B9C3A2C"/>
  </w:style>
  <w:style w:type="paragraph" w:customStyle="1" w:styleId="307CFC15B51C4303AAD246F90E5BE622">
    <w:name w:val="307CFC15B51C4303AAD246F90E5BE622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1F0387735675447FB7E3A376A8E43577">
    <w:name w:val="1F0387735675447FB7E3A376A8E435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{E6D492EE-0DE6-415E-A5F6-3BCD805573D4}tf00546271_win32</Template>
  <TotalTime>0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2021-06-02T14:48:00Z</dcterms:created>
  <dcterms:modified xsi:type="dcterms:W3CDTF">2021-06-02T15:14:00Z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